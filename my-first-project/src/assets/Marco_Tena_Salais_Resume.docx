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9C89DCC" w14:textId="77777777" w:rsidTr="008F4530">
        <w:trPr>
          <w:trHeight w:hRule="exact" w:val="137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06B76A4" w14:textId="6A45DBE7" w:rsidR="00692703" w:rsidRPr="00961062" w:rsidRDefault="00092504" w:rsidP="00913946">
            <w:pPr>
              <w:pStyle w:val="Title"/>
            </w:pPr>
            <w:r w:rsidRPr="00961062">
              <w:t>MARCO</w:t>
            </w:r>
            <w:r w:rsidR="00692703" w:rsidRPr="00961062">
              <w:t xml:space="preserve"> </w:t>
            </w:r>
            <w:r w:rsidRPr="00961062">
              <w:rPr>
                <w:iCs/>
              </w:rPr>
              <w:t>Tena sALAIS</w:t>
            </w:r>
          </w:p>
          <w:p w14:paraId="4381E8B1" w14:textId="174A9BB6" w:rsidR="00692703" w:rsidRPr="00CF1A49" w:rsidRDefault="00692703" w:rsidP="00092504">
            <w:pPr>
              <w:pStyle w:val="ContactInfo"/>
              <w:contextualSpacing w:val="0"/>
            </w:pPr>
            <w:r w:rsidRPr="00CF1A49">
              <w:t xml:space="preserve"> </w:t>
            </w:r>
            <w:r w:rsidR="00092504">
              <w:t>319-400-90</w:t>
            </w:r>
            <w:r w:rsidR="00225644">
              <w:t>76</w:t>
            </w:r>
            <w:r w:rsidR="00092504" w:rsidRPr="00CF1A49">
              <w:t xml:space="preserve"> </w:t>
            </w:r>
            <w:sdt>
              <w:sdtPr>
                <w:alias w:val="Divider dot:"/>
                <w:tag w:val="Divider dot:"/>
                <w:id w:val="1451519430"/>
                <w:placeholder>
                  <w:docPart w:val="DDDAD34DCE8F4019BBF9B9EAF1F0E2CD"/>
                </w:placeholder>
                <w:temporary/>
                <w:showingPlcHdr/>
                <w15:appearance w15:val="hidden"/>
              </w:sdtPr>
              <w:sdtContent>
                <w:r w:rsidR="00092504" w:rsidRPr="00CF1A49">
                  <w:t>·</w:t>
                </w:r>
              </w:sdtContent>
            </w:sdt>
            <w:r w:rsidR="00092504">
              <w:t xml:space="preserve"> marco.tenas@gmail.com</w:t>
            </w:r>
            <w:r w:rsidR="009927CB">
              <w:t xml:space="preserve"> </w:t>
            </w:r>
            <w:sdt>
              <w:sdtPr>
                <w:alias w:val="Divider dot:"/>
                <w:tag w:val="Divider dot:"/>
                <w:id w:val="-103886853"/>
                <w:placeholder>
                  <w:docPart w:val="428F44049A264BD3A3A3AEF3BE9CA0B1"/>
                </w:placeholder>
                <w:temporary/>
                <w:showingPlcHdr/>
                <w15:appearance w15:val="hidden"/>
              </w:sdtPr>
              <w:sdtContent>
                <w:r w:rsidR="009927CB" w:rsidRPr="00CF1A49">
                  <w:t>·</w:t>
                </w:r>
              </w:sdtContent>
            </w:sdt>
            <w:r w:rsidR="009927CB">
              <w:t xml:space="preserve"> West Liberty, Iowa</w:t>
            </w:r>
          </w:p>
        </w:tc>
      </w:tr>
      <w:tr w:rsidR="009571D8" w:rsidRPr="00CF1A49" w14:paraId="3D6A103A" w14:textId="77777777" w:rsidTr="00692703">
        <w:tc>
          <w:tcPr>
            <w:tcW w:w="9360" w:type="dxa"/>
            <w:tcMar>
              <w:top w:w="432" w:type="dxa"/>
            </w:tcMar>
          </w:tcPr>
          <w:p w14:paraId="505A9099" w14:textId="3ACF4582" w:rsidR="001755A8" w:rsidRPr="00CF1A49" w:rsidRDefault="00092504" w:rsidP="00092504">
            <w:pPr>
              <w:contextualSpacing w:val="0"/>
              <w:jc w:val="center"/>
            </w:pPr>
            <w:r w:rsidRPr="00092504">
              <w:t>Strategic Software Engineer skilled in application development, testing and optimization. Excels at coordinating ground-up planning, programming, and implementation for core modules. Maintains strong object-oriented and software architecture fundamentals</w:t>
            </w:r>
          </w:p>
        </w:tc>
      </w:tr>
    </w:tbl>
    <w:p w14:paraId="28FD685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42D0FCB7993442AA7D5981F5EDC428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52D5DCF8" w14:textId="77777777" w:rsidTr="009E2273">
        <w:trPr>
          <w:trHeight w:val="1771"/>
        </w:trPr>
        <w:tc>
          <w:tcPr>
            <w:tcW w:w="9452" w:type="dxa"/>
          </w:tcPr>
          <w:p w14:paraId="1C97F72B" w14:textId="50A2F1CC" w:rsidR="001D0BF1" w:rsidRPr="00092504" w:rsidRDefault="00092504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092504">
              <w:rPr>
                <w:sz w:val="20"/>
                <w:szCs w:val="22"/>
              </w:rPr>
              <w:t>06/2020</w:t>
            </w:r>
            <w:r w:rsidR="001D0BF1" w:rsidRPr="00092504">
              <w:rPr>
                <w:sz w:val="20"/>
                <w:szCs w:val="22"/>
              </w:rPr>
              <w:t xml:space="preserve"> – </w:t>
            </w:r>
            <w:r w:rsidRPr="00092504">
              <w:rPr>
                <w:sz w:val="20"/>
                <w:szCs w:val="22"/>
              </w:rPr>
              <w:t>CURRENT</w:t>
            </w:r>
          </w:p>
          <w:p w14:paraId="0CF1FD3F" w14:textId="02939D05" w:rsidR="001D0BF1" w:rsidRPr="00092504" w:rsidRDefault="00092504" w:rsidP="001D0BF1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092504">
              <w:rPr>
                <w:color w:val="000000" w:themeColor="text1"/>
                <w:sz w:val="20"/>
                <w:szCs w:val="22"/>
              </w:rPr>
              <w:t>Application Developer</w:t>
            </w:r>
            <w:r w:rsidR="001D0BF1" w:rsidRPr="00C06848">
              <w:rPr>
                <w:rStyle w:val="SubtleReference"/>
              </w:rPr>
              <w:t xml:space="preserve">, </w:t>
            </w:r>
            <w:r w:rsidRPr="00092504">
              <w:rPr>
                <w:rStyle w:val="SubtleReference"/>
                <w:sz w:val="20"/>
                <w:szCs w:val="22"/>
              </w:rPr>
              <w:t>Virtual Soldier Research Program</w:t>
            </w:r>
          </w:p>
          <w:p w14:paraId="6A8ABD44" w14:textId="1C546A6D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>Developed GUI features using WPF and WinForms in .NET environment</w:t>
            </w:r>
          </w:p>
          <w:p w14:paraId="678BDB2D" w14:textId="13B4F413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 xml:space="preserve">Developed Java plugin as a wrapper for C++ code in US Army STAFF Maven framework </w:t>
            </w:r>
          </w:p>
          <w:p w14:paraId="7B6448C0" w14:textId="0898B330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="009E2273" w:rsidRPr="00C06848">
              <w:rPr>
                <w:sz w:val="20"/>
              </w:rPr>
              <w:t>Develop</w:t>
            </w:r>
            <w:r w:rsidR="009E2273">
              <w:rPr>
                <w:sz w:val="20"/>
              </w:rPr>
              <w:t>ed plugging for Unreal engine to show migration capabilities</w:t>
            </w:r>
          </w:p>
          <w:p w14:paraId="506F10BA" w14:textId="6D83A0BA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>Provided technical leadership, guidance, and oversight into implementation of product features.</w:t>
            </w:r>
          </w:p>
          <w:p w14:paraId="4FE19A1E" w14:textId="38FD04ED" w:rsidR="00C06848" w:rsidRPr="00C06848" w:rsidRDefault="00C06848" w:rsidP="00C06848">
            <w:pPr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 xml:space="preserve">Worked closely with development team members to identify and remove software bugs using agile </w:t>
            </w:r>
          </w:p>
          <w:p w14:paraId="3A8D1E72" w14:textId="4C606D12" w:rsidR="001E3120" w:rsidRPr="00092504" w:rsidRDefault="00C06848" w:rsidP="00C06848">
            <w:pPr>
              <w:contextualSpacing w:val="0"/>
              <w:rPr>
                <w:sz w:val="20"/>
              </w:rPr>
            </w:pPr>
            <w:r w:rsidRPr="00C06848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 w:rsidRPr="00C06848">
              <w:rPr>
                <w:sz w:val="20"/>
              </w:rPr>
              <w:t>Assist i</w:t>
            </w:r>
            <w:r w:rsidR="008F4530">
              <w:rPr>
                <w:sz w:val="20"/>
              </w:rPr>
              <w:t>n</w:t>
            </w:r>
            <w:r w:rsidRPr="00C06848">
              <w:rPr>
                <w:sz w:val="20"/>
              </w:rPr>
              <w:t xml:space="preserve"> experimentation and data verification for US Army ACFT study</w:t>
            </w:r>
          </w:p>
        </w:tc>
      </w:tr>
      <w:tr w:rsidR="00F61DF9" w:rsidRPr="00CF1A49" w14:paraId="550B36D8" w14:textId="77777777" w:rsidTr="009E2273">
        <w:trPr>
          <w:trHeight w:val="1141"/>
        </w:trPr>
        <w:tc>
          <w:tcPr>
            <w:tcW w:w="9452" w:type="dxa"/>
            <w:tcMar>
              <w:top w:w="216" w:type="dxa"/>
            </w:tcMar>
          </w:tcPr>
          <w:p w14:paraId="718B02F6" w14:textId="25A10501" w:rsidR="00F61DF9" w:rsidRPr="00092504" w:rsidRDefault="00092504" w:rsidP="00F61DF9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092504">
              <w:rPr>
                <w:sz w:val="20"/>
                <w:szCs w:val="22"/>
              </w:rPr>
              <w:t>04/2019</w:t>
            </w:r>
            <w:r w:rsidR="00F61DF9" w:rsidRPr="00092504">
              <w:rPr>
                <w:sz w:val="20"/>
                <w:szCs w:val="22"/>
              </w:rPr>
              <w:t xml:space="preserve"> – </w:t>
            </w:r>
            <w:r w:rsidRPr="00092504">
              <w:rPr>
                <w:sz w:val="20"/>
                <w:szCs w:val="22"/>
              </w:rPr>
              <w:t>06/2020</w:t>
            </w:r>
          </w:p>
          <w:p w14:paraId="7CFD94A5" w14:textId="491E9FDD" w:rsidR="00F61DF9" w:rsidRPr="00092504" w:rsidRDefault="00092504" w:rsidP="00F61DF9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092504">
              <w:rPr>
                <w:color w:val="000000" w:themeColor="text1"/>
                <w:sz w:val="20"/>
                <w:szCs w:val="22"/>
              </w:rPr>
              <w:t>Software Intern</w:t>
            </w:r>
            <w:r w:rsidR="00F61DF9" w:rsidRPr="00C06848">
              <w:rPr>
                <w:rStyle w:val="SubtleReference"/>
              </w:rPr>
              <w:t xml:space="preserve">, </w:t>
            </w:r>
            <w:r w:rsidRPr="00092504">
              <w:rPr>
                <w:rStyle w:val="SubtleReference"/>
                <w:sz w:val="20"/>
                <w:szCs w:val="22"/>
              </w:rPr>
              <w:t>Virtual Soldier Research Program</w:t>
            </w:r>
          </w:p>
          <w:p w14:paraId="0AA645A6" w14:textId="2BE03800" w:rsidR="00092504" w:rsidRPr="00092504" w:rsidRDefault="00092504" w:rsidP="00092504">
            <w:pPr>
              <w:rPr>
                <w:sz w:val="20"/>
              </w:rPr>
            </w:pPr>
            <w:r w:rsidRPr="00092504">
              <w:rPr>
                <w:sz w:val="20"/>
              </w:rPr>
              <w:t>●Identified, researched, and evaluated machine vision technologies for hazardous spill detection.</w:t>
            </w:r>
          </w:p>
          <w:p w14:paraId="27CA94F9" w14:textId="29CBFB07" w:rsidR="00092504" w:rsidRPr="00092504" w:rsidRDefault="00092504" w:rsidP="00092504">
            <w:pPr>
              <w:rPr>
                <w:sz w:val="20"/>
              </w:rPr>
            </w:pPr>
            <w:r w:rsidRPr="00092504">
              <w:rPr>
                <w:sz w:val="20"/>
              </w:rPr>
              <w:t>●Implemented DH matrix algorithm for 3D space point location using C#</w:t>
            </w:r>
          </w:p>
          <w:p w14:paraId="273C72C2" w14:textId="39EFAD00" w:rsidR="00F61DF9" w:rsidRPr="00092504" w:rsidRDefault="00092504" w:rsidP="00092504">
            <w:pPr>
              <w:rPr>
                <w:sz w:val="20"/>
              </w:rPr>
            </w:pPr>
            <w:r w:rsidRPr="00092504">
              <w:rPr>
                <w:sz w:val="20"/>
              </w:rPr>
              <w:t>●Designed and implemented plugin for Titan</w:t>
            </w:r>
            <w:r>
              <w:rPr>
                <w:sz w:val="20"/>
              </w:rPr>
              <w:t xml:space="preserve">™ </w:t>
            </w:r>
            <w:r w:rsidRPr="00092504">
              <w:rPr>
                <w:sz w:val="20"/>
              </w:rPr>
              <w:t xml:space="preserve">in C++, </w:t>
            </w:r>
            <w:proofErr w:type="gramStart"/>
            <w:r w:rsidRPr="00092504">
              <w:rPr>
                <w:sz w:val="20"/>
              </w:rPr>
              <w:t>C#</w:t>
            </w:r>
            <w:proofErr w:type="gramEnd"/>
            <w:r w:rsidRPr="00092504">
              <w:rPr>
                <w:sz w:val="20"/>
              </w:rPr>
              <w:t xml:space="preserve"> and JavaScript</w:t>
            </w:r>
          </w:p>
        </w:tc>
      </w:tr>
      <w:tr w:rsidR="00092504" w:rsidRPr="00CF1A49" w14:paraId="2E9958B6" w14:textId="77777777" w:rsidTr="009E2273">
        <w:trPr>
          <w:trHeight w:val="397"/>
        </w:trPr>
        <w:tc>
          <w:tcPr>
            <w:tcW w:w="9452" w:type="dxa"/>
            <w:tcMar>
              <w:top w:w="216" w:type="dxa"/>
            </w:tcMar>
          </w:tcPr>
          <w:p w14:paraId="07019FF0" w14:textId="77777777" w:rsidR="00092504" w:rsidRPr="00092504" w:rsidRDefault="00092504" w:rsidP="00092504">
            <w:pPr>
              <w:pStyle w:val="Heading3"/>
              <w:outlineLvl w:val="2"/>
              <w:rPr>
                <w:sz w:val="20"/>
                <w:szCs w:val="22"/>
              </w:rPr>
            </w:pPr>
            <w:r w:rsidRPr="00092504">
              <w:rPr>
                <w:sz w:val="20"/>
                <w:szCs w:val="22"/>
              </w:rPr>
              <w:t xml:space="preserve">01/2018 - 08/2019 </w:t>
            </w:r>
          </w:p>
          <w:p w14:paraId="0C57D1E2" w14:textId="4E50F528" w:rsidR="00092504" w:rsidRPr="00092504" w:rsidRDefault="00C06848" w:rsidP="00092504">
            <w:pPr>
              <w:pStyle w:val="Heading2"/>
              <w:contextualSpacing w:val="0"/>
              <w:outlineLvl w:val="1"/>
              <w:rPr>
                <w:sz w:val="20"/>
                <w:szCs w:val="22"/>
              </w:rPr>
            </w:pPr>
            <w:r w:rsidRPr="009E2273">
              <w:rPr>
                <w:color w:val="000000" w:themeColor="text1"/>
                <w:sz w:val="20"/>
                <w:szCs w:val="22"/>
              </w:rPr>
              <w:t>Shift Manager</w:t>
            </w:r>
            <w:r w:rsidR="00092504" w:rsidRPr="00C06848">
              <w:rPr>
                <w:rStyle w:val="SubtleReference"/>
              </w:rPr>
              <w:t>,</w:t>
            </w:r>
            <w:r w:rsidR="00092504" w:rsidRPr="00092504">
              <w:rPr>
                <w:sz w:val="20"/>
                <w:szCs w:val="22"/>
              </w:rPr>
              <w:t xml:space="preserve"> </w:t>
            </w:r>
            <w:r w:rsidR="008F4530">
              <w:rPr>
                <w:rStyle w:val="SubtleReference"/>
                <w:sz w:val="20"/>
                <w:szCs w:val="22"/>
              </w:rPr>
              <w:t>R</w:t>
            </w:r>
            <w:r w:rsidR="008F4530">
              <w:rPr>
                <w:rStyle w:val="SubtleReference"/>
                <w:sz w:val="20"/>
              </w:rPr>
              <w:t>olliPOP</w:t>
            </w:r>
          </w:p>
          <w:p w14:paraId="0266BF45" w14:textId="2466E231" w:rsidR="00092504" w:rsidRPr="00092504" w:rsidRDefault="00092504" w:rsidP="00092504">
            <w:pPr>
              <w:pStyle w:val="Heading3"/>
              <w:outlineLvl w:val="2"/>
              <w:rPr>
                <w:rFonts w:eastAsiaTheme="minorHAnsi" w:cstheme="minorBidi"/>
                <w:b w:val="0"/>
                <w:caps w:val="0"/>
                <w:sz w:val="20"/>
                <w:szCs w:val="22"/>
              </w:rPr>
            </w:pPr>
            <w:r w:rsidRPr="00092504">
              <w:rPr>
                <w:sz w:val="20"/>
                <w:szCs w:val="22"/>
              </w:rPr>
              <w:t>●</w:t>
            </w:r>
            <w:r>
              <w:rPr>
                <w:sz w:val="20"/>
                <w:szCs w:val="22"/>
              </w:rPr>
              <w:t xml:space="preserve"> </w:t>
            </w:r>
            <w:r w:rsidRPr="00092504">
              <w:rPr>
                <w:rFonts w:eastAsiaTheme="minorHAnsi" w:cstheme="minorBidi"/>
                <w:b w:val="0"/>
                <w:caps w:val="0"/>
                <w:sz w:val="20"/>
                <w:szCs w:val="22"/>
              </w:rPr>
              <w:t>Lead a staff of 2-6 crewmembers</w:t>
            </w:r>
          </w:p>
          <w:p w14:paraId="3AC466A6" w14:textId="7C6AB321" w:rsidR="00092504" w:rsidRPr="00092504" w:rsidRDefault="00092504" w:rsidP="00092504">
            <w:pPr>
              <w:pStyle w:val="Heading3"/>
              <w:outlineLvl w:val="2"/>
              <w:rPr>
                <w:rFonts w:eastAsiaTheme="minorHAnsi" w:cstheme="minorBidi"/>
                <w:b w:val="0"/>
                <w:caps w:val="0"/>
                <w:sz w:val="20"/>
                <w:szCs w:val="22"/>
              </w:rPr>
            </w:pPr>
            <w:r w:rsidRPr="00092504">
              <w:rPr>
                <w:rFonts w:eastAsiaTheme="minorHAnsi" w:cstheme="minorBidi"/>
                <w:b w:val="0"/>
                <w:caps w:val="0"/>
                <w:sz w:val="20"/>
                <w:szCs w:val="22"/>
              </w:rPr>
              <w:t>● Delegate responsibilities and duties for day-to-day operations</w:t>
            </w:r>
          </w:p>
          <w:p w14:paraId="10552C83" w14:textId="4CE15AF1" w:rsidR="00092504" w:rsidRPr="00092504" w:rsidRDefault="00092504" w:rsidP="00092504">
            <w:pPr>
              <w:pStyle w:val="Heading3"/>
              <w:outlineLvl w:val="2"/>
              <w:rPr>
                <w:sz w:val="20"/>
                <w:szCs w:val="22"/>
              </w:rPr>
            </w:pPr>
            <w:r w:rsidRPr="00092504">
              <w:rPr>
                <w:rFonts w:eastAsiaTheme="minorHAnsi" w:cstheme="minorBidi"/>
                <w:b w:val="0"/>
                <w:caps w:val="0"/>
                <w:sz w:val="20"/>
                <w:szCs w:val="22"/>
              </w:rPr>
              <w:t>● Resolve disputes between employees</w:t>
            </w:r>
          </w:p>
        </w:tc>
      </w:tr>
      <w:tr w:rsidR="00092504" w:rsidRPr="00CF1A49" w14:paraId="5DCBF111" w14:textId="77777777" w:rsidTr="009E2273">
        <w:trPr>
          <w:trHeight w:val="18"/>
        </w:trPr>
        <w:tc>
          <w:tcPr>
            <w:tcW w:w="9452" w:type="dxa"/>
            <w:tcMar>
              <w:top w:w="216" w:type="dxa"/>
            </w:tcMar>
          </w:tcPr>
          <w:p w14:paraId="4BECFDA8" w14:textId="77777777" w:rsidR="00092504" w:rsidRDefault="00092504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BB463BFDB3E642C08107EAFD3DDCFBA4"/>
        </w:placeholder>
        <w:temporary/>
        <w:showingPlcHdr/>
        <w15:appearance w15:val="hidden"/>
      </w:sdtPr>
      <w:sdtContent>
        <w:p w14:paraId="2A43E96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0869549" w14:textId="77777777" w:rsidTr="009E2273">
        <w:trPr>
          <w:trHeight w:val="796"/>
        </w:trPr>
        <w:tc>
          <w:tcPr>
            <w:tcW w:w="9355" w:type="dxa"/>
          </w:tcPr>
          <w:p w14:paraId="0A5E6566" w14:textId="2AFE0189" w:rsidR="001D0BF1" w:rsidRPr="00CF1A49" w:rsidRDefault="00C06848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2020</w:t>
            </w:r>
          </w:p>
          <w:p w14:paraId="62649E05" w14:textId="2642B80F" w:rsidR="001D0BF1" w:rsidRPr="00CF1A49" w:rsidRDefault="00C06848" w:rsidP="001D0BF1">
            <w:pPr>
              <w:pStyle w:val="Heading2"/>
              <w:contextualSpacing w:val="0"/>
              <w:outlineLvl w:val="1"/>
            </w:pPr>
            <w:r w:rsidRPr="00C06848">
              <w:rPr>
                <w:color w:val="000000" w:themeColor="text1"/>
              </w:rPr>
              <w:t>B.S.E: Computer Science and Engineering</w:t>
            </w:r>
            <w:r w:rsidR="001D0BF1" w:rsidRPr="00C06848">
              <w:rPr>
                <w:color w:val="000000" w:themeColor="text1"/>
              </w:rPr>
              <w:t xml:space="preserve">, </w:t>
            </w:r>
            <w:r>
              <w:rPr>
                <w:rStyle w:val="SubtleReference"/>
              </w:rPr>
              <w:t>University of IOWA</w:t>
            </w:r>
          </w:p>
          <w:p w14:paraId="490F06D9" w14:textId="78B51817" w:rsidR="007538DC" w:rsidRPr="00CF1A49" w:rsidRDefault="00C06848" w:rsidP="007538DC">
            <w:pPr>
              <w:contextualSpacing w:val="0"/>
            </w:pPr>
            <w:r>
              <w:t xml:space="preserve">My degree in C.S.E. combines the advance concepts and technical expertise of computer science with the ability to apply said concepts to a wide verity of </w:t>
            </w:r>
            <w:r w:rsidR="009E2273">
              <w:t>real-world</w:t>
            </w:r>
            <w:r>
              <w:t xml:space="preserve"> application</w:t>
            </w:r>
            <w:r w:rsidR="009E2273">
              <w:t>s</w:t>
            </w:r>
            <w:r>
              <w:t xml:space="preserve">.  </w:t>
            </w:r>
          </w:p>
        </w:tc>
      </w:tr>
      <w:tr w:rsidR="00F61DF9" w:rsidRPr="00CF1A49" w14:paraId="16871A8F" w14:textId="77777777" w:rsidTr="00F61DF9">
        <w:tc>
          <w:tcPr>
            <w:tcW w:w="9355" w:type="dxa"/>
            <w:tcMar>
              <w:top w:w="216" w:type="dxa"/>
            </w:tcMar>
          </w:tcPr>
          <w:p w14:paraId="53C06247" w14:textId="6CEC7A38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10B0DE7A95834B6C9D1A94570E8D6104"/>
        </w:placeholder>
        <w:temporary/>
        <w:showingPlcHdr/>
        <w15:appearance w15:val="hidden"/>
      </w:sdtPr>
      <w:sdtContent>
        <w:p w14:paraId="58128E7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  <w:gridCol w:w="4680"/>
        <w:gridCol w:w="4680"/>
      </w:tblGrid>
      <w:tr w:rsidR="009E2273" w:rsidRPr="006E1507" w14:paraId="15B373B3" w14:textId="77777777" w:rsidTr="009E2273">
        <w:tc>
          <w:tcPr>
            <w:tcW w:w="4680" w:type="dxa"/>
          </w:tcPr>
          <w:p w14:paraId="4C70AD2B" w14:textId="77777777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Experienced in C++, C#, Python, and Java</w:t>
            </w:r>
          </w:p>
          <w:p w14:paraId="19B036D2" w14:textId="34586D90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Linux Environments</w:t>
            </w:r>
          </w:p>
          <w:p w14:paraId="450654EA" w14:textId="505CBF67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.NET Environments</w:t>
            </w:r>
          </w:p>
          <w:p w14:paraId="25C5B62B" w14:textId="6177A741" w:rsidR="009E2273" w:rsidRPr="009E2273" w:rsidRDefault="009E2273" w:rsidP="009E22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</w:p>
        </w:tc>
        <w:tc>
          <w:tcPr>
            <w:tcW w:w="4680" w:type="dxa"/>
          </w:tcPr>
          <w:p w14:paraId="1779A2BD" w14:textId="77777777" w:rsidR="009E2273" w:rsidRDefault="009E2273" w:rsidP="009E2273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Azure CI/CD</w:t>
            </w:r>
          </w:p>
          <w:p w14:paraId="5B11CCC7" w14:textId="77777777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Project Coordination</w:t>
            </w:r>
          </w:p>
          <w:p w14:paraId="2CEA4EA3" w14:textId="0776DE7C" w:rsidR="009E2273" w:rsidRDefault="009E2273" w:rsidP="009E2273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GIT</w:t>
            </w:r>
          </w:p>
        </w:tc>
        <w:tc>
          <w:tcPr>
            <w:tcW w:w="4680" w:type="dxa"/>
          </w:tcPr>
          <w:p w14:paraId="646D79AC" w14:textId="328B87EE" w:rsidR="009E2273" w:rsidRPr="006E1507" w:rsidRDefault="009E2273" w:rsidP="009E227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sdt>
            <w:sdtPr>
              <w:alias w:val="Enter skills 3:"/>
              <w:tag w:val="Enter skills 3:"/>
              <w:id w:val="-1107503302"/>
              <w:placeholder>
                <w:docPart w:val="75F59B42BEB74170ADB29064258206E5"/>
              </w:placeholder>
              <w:temporary/>
              <w:showingPlcHdr/>
              <w15:appearance w15:val="hidden"/>
            </w:sdtPr>
            <w:sdtContent>
              <w:p w14:paraId="56E19758" w14:textId="77777777" w:rsidR="009E2273" w:rsidRPr="006E1507" w:rsidRDefault="009E2273" w:rsidP="009E2273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4:"/>
              <w:tag w:val="Enter skills 4:"/>
              <w:id w:val="-718748817"/>
              <w:placeholder>
                <w:docPart w:val="42606E50FE7845B4A06CFF3DD5B54D37"/>
              </w:placeholder>
              <w:temporary/>
              <w:showingPlcHdr/>
              <w15:appearance w15:val="hidden"/>
            </w:sdtPr>
            <w:sdtContent>
              <w:p w14:paraId="2777FF56" w14:textId="77777777" w:rsidR="009E2273" w:rsidRPr="006E1507" w:rsidRDefault="009E2273" w:rsidP="009E2273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5:"/>
              <w:tag w:val="Enter skills 5:"/>
              <w:id w:val="-335767185"/>
              <w:placeholder>
                <w:docPart w:val="01A6A2D00C9E40F496AAC011768BBCDE"/>
              </w:placeholder>
              <w:temporary/>
              <w:showingPlcHdr/>
              <w15:appearance w15:val="hidden"/>
            </w:sdtPr>
            <w:sdtContent>
              <w:p w14:paraId="418B3D17" w14:textId="77777777" w:rsidR="009E2273" w:rsidRPr="006E1507" w:rsidRDefault="009E2273" w:rsidP="009E2273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</w:tr>
    </w:tbl>
    <w:p w14:paraId="2A0F3552" w14:textId="6520A347" w:rsidR="00B51D1B" w:rsidRPr="006E1507" w:rsidRDefault="00B51D1B" w:rsidP="00635C09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8089" w14:textId="77777777" w:rsidR="00411F3E" w:rsidRDefault="00411F3E" w:rsidP="0068194B">
      <w:r>
        <w:separator/>
      </w:r>
    </w:p>
    <w:p w14:paraId="2188FBB0" w14:textId="77777777" w:rsidR="00411F3E" w:rsidRDefault="00411F3E"/>
    <w:p w14:paraId="1F2C426A" w14:textId="77777777" w:rsidR="00411F3E" w:rsidRDefault="00411F3E"/>
  </w:endnote>
  <w:endnote w:type="continuationSeparator" w:id="0">
    <w:p w14:paraId="1BB2F41A" w14:textId="77777777" w:rsidR="00411F3E" w:rsidRDefault="00411F3E" w:rsidP="0068194B">
      <w:r>
        <w:continuationSeparator/>
      </w:r>
    </w:p>
    <w:p w14:paraId="3B4B57BF" w14:textId="77777777" w:rsidR="00411F3E" w:rsidRDefault="00411F3E"/>
    <w:p w14:paraId="54720D1B" w14:textId="77777777" w:rsidR="00411F3E" w:rsidRDefault="00411F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58EC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C59B8" w14:textId="77777777" w:rsidR="00411F3E" w:rsidRDefault="00411F3E" w:rsidP="0068194B">
      <w:r>
        <w:separator/>
      </w:r>
    </w:p>
    <w:p w14:paraId="1C5AD65E" w14:textId="77777777" w:rsidR="00411F3E" w:rsidRDefault="00411F3E"/>
    <w:p w14:paraId="63DE848D" w14:textId="77777777" w:rsidR="00411F3E" w:rsidRDefault="00411F3E"/>
  </w:footnote>
  <w:footnote w:type="continuationSeparator" w:id="0">
    <w:p w14:paraId="30C733FC" w14:textId="77777777" w:rsidR="00411F3E" w:rsidRDefault="00411F3E" w:rsidP="0068194B">
      <w:r>
        <w:continuationSeparator/>
      </w:r>
    </w:p>
    <w:p w14:paraId="65220969" w14:textId="77777777" w:rsidR="00411F3E" w:rsidRDefault="00411F3E"/>
    <w:p w14:paraId="65CFEA31" w14:textId="77777777" w:rsidR="00411F3E" w:rsidRDefault="00411F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231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3183E4" wp14:editId="439DAD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CC572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606C5C"/>
    <w:multiLevelType w:val="multilevel"/>
    <w:tmpl w:val="8592B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58212D5"/>
    <w:multiLevelType w:val="multilevel"/>
    <w:tmpl w:val="5436F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36175643">
    <w:abstractNumId w:val="9"/>
  </w:num>
  <w:num w:numId="2" w16cid:durableId="699891437">
    <w:abstractNumId w:val="8"/>
  </w:num>
  <w:num w:numId="3" w16cid:durableId="1603147773">
    <w:abstractNumId w:val="7"/>
  </w:num>
  <w:num w:numId="4" w16cid:durableId="1492673340">
    <w:abstractNumId w:val="6"/>
  </w:num>
  <w:num w:numId="5" w16cid:durableId="1060976686">
    <w:abstractNumId w:val="11"/>
  </w:num>
  <w:num w:numId="6" w16cid:durableId="355691548">
    <w:abstractNumId w:val="3"/>
  </w:num>
  <w:num w:numId="7" w16cid:durableId="1862280729">
    <w:abstractNumId w:val="13"/>
  </w:num>
  <w:num w:numId="8" w16cid:durableId="494613888">
    <w:abstractNumId w:val="2"/>
  </w:num>
  <w:num w:numId="9" w16cid:durableId="1314528228">
    <w:abstractNumId w:val="14"/>
  </w:num>
  <w:num w:numId="10" w16cid:durableId="998314219">
    <w:abstractNumId w:val="5"/>
  </w:num>
  <w:num w:numId="11" w16cid:durableId="778992634">
    <w:abstractNumId w:val="4"/>
  </w:num>
  <w:num w:numId="12" w16cid:durableId="1525367731">
    <w:abstractNumId w:val="1"/>
  </w:num>
  <w:num w:numId="13" w16cid:durableId="783884363">
    <w:abstractNumId w:val="0"/>
  </w:num>
  <w:num w:numId="14" w16cid:durableId="722752564">
    <w:abstractNumId w:val="10"/>
  </w:num>
  <w:num w:numId="15" w16cid:durableId="20036584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04"/>
    <w:rsid w:val="000001EF"/>
    <w:rsid w:val="00007322"/>
    <w:rsid w:val="00007728"/>
    <w:rsid w:val="0001656A"/>
    <w:rsid w:val="00022EB2"/>
    <w:rsid w:val="00024584"/>
    <w:rsid w:val="00024730"/>
    <w:rsid w:val="00055E95"/>
    <w:rsid w:val="0007021F"/>
    <w:rsid w:val="00092504"/>
    <w:rsid w:val="000A7A03"/>
    <w:rsid w:val="000B2BA5"/>
    <w:rsid w:val="000D639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644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1F3E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253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9B3"/>
    <w:rsid w:val="005F4B91"/>
    <w:rsid w:val="005F55D2"/>
    <w:rsid w:val="0062312F"/>
    <w:rsid w:val="00625F2C"/>
    <w:rsid w:val="00635C09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4530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1062"/>
    <w:rsid w:val="009650EA"/>
    <w:rsid w:val="0097790C"/>
    <w:rsid w:val="0098506E"/>
    <w:rsid w:val="009927CB"/>
    <w:rsid w:val="009A44CE"/>
    <w:rsid w:val="009C4DFC"/>
    <w:rsid w:val="009D44F8"/>
    <w:rsid w:val="009E2273"/>
    <w:rsid w:val="009E3160"/>
    <w:rsid w:val="009F220C"/>
    <w:rsid w:val="009F3B05"/>
    <w:rsid w:val="009F4931"/>
    <w:rsid w:val="00A103A6"/>
    <w:rsid w:val="00A14534"/>
    <w:rsid w:val="00A16DAA"/>
    <w:rsid w:val="00A24162"/>
    <w:rsid w:val="00A24FC7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125"/>
    <w:rsid w:val="00B10EBE"/>
    <w:rsid w:val="00B236F1"/>
    <w:rsid w:val="00B4668C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684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5A11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C77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D0FCB7993442AA7D5981F5EDC4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872F-CC88-47E3-BF9B-21E9580A405B}"/>
      </w:docPartPr>
      <w:docPartBody>
        <w:p w:rsidR="00801A55" w:rsidRDefault="00000000">
          <w:pPr>
            <w:pStyle w:val="442D0FCB7993442AA7D5981F5EDC428E"/>
          </w:pPr>
          <w:r w:rsidRPr="00CF1A49">
            <w:t>Experience</w:t>
          </w:r>
        </w:p>
      </w:docPartBody>
    </w:docPart>
    <w:docPart>
      <w:docPartPr>
        <w:name w:val="BB463BFDB3E642C08107EAFD3DDCF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42CE-4B2F-40C5-A2AB-46104E240B63}"/>
      </w:docPartPr>
      <w:docPartBody>
        <w:p w:rsidR="00801A55" w:rsidRDefault="00000000">
          <w:pPr>
            <w:pStyle w:val="BB463BFDB3E642C08107EAFD3DDCFBA4"/>
          </w:pPr>
          <w:r w:rsidRPr="00CF1A49">
            <w:t>Education</w:t>
          </w:r>
        </w:p>
      </w:docPartBody>
    </w:docPart>
    <w:docPart>
      <w:docPartPr>
        <w:name w:val="10B0DE7A95834B6C9D1A94570E8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E9F6D-F54B-4D2D-82D2-387A2F54956C}"/>
      </w:docPartPr>
      <w:docPartBody>
        <w:p w:rsidR="00801A55" w:rsidRDefault="00000000">
          <w:pPr>
            <w:pStyle w:val="10B0DE7A95834B6C9D1A94570E8D6104"/>
          </w:pPr>
          <w:r w:rsidRPr="00CF1A49">
            <w:t>Skills</w:t>
          </w:r>
        </w:p>
      </w:docPartBody>
    </w:docPart>
    <w:docPart>
      <w:docPartPr>
        <w:name w:val="DDDAD34DCE8F4019BBF9B9EAF1F0E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07F38-2080-4A48-9694-09434BEB24D0}"/>
      </w:docPartPr>
      <w:docPartBody>
        <w:p w:rsidR="00801A55" w:rsidRDefault="001B27CB" w:rsidP="001B27CB">
          <w:pPr>
            <w:pStyle w:val="DDDAD34DCE8F4019BBF9B9EAF1F0E2CD"/>
          </w:pPr>
          <w:r w:rsidRPr="00CF1A49">
            <w:t>·</w:t>
          </w:r>
        </w:p>
      </w:docPartBody>
    </w:docPart>
    <w:docPart>
      <w:docPartPr>
        <w:name w:val="75F59B42BEB74170ADB2906425820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489C-6FB7-4A0C-9BC8-6C7720332A37}"/>
      </w:docPartPr>
      <w:docPartBody>
        <w:p w:rsidR="00801A55" w:rsidRDefault="001B27CB" w:rsidP="001B27CB">
          <w:pPr>
            <w:pStyle w:val="75F59B42BEB74170ADB29064258206E5"/>
          </w:pPr>
          <w:r w:rsidRPr="006E1507">
            <w:t>List one of your strengths</w:t>
          </w:r>
        </w:p>
      </w:docPartBody>
    </w:docPart>
    <w:docPart>
      <w:docPartPr>
        <w:name w:val="42606E50FE7845B4A06CFF3DD5B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0F10D-D553-49C6-B418-ED706CF6A385}"/>
      </w:docPartPr>
      <w:docPartBody>
        <w:p w:rsidR="00801A55" w:rsidRDefault="001B27CB" w:rsidP="001B27CB">
          <w:pPr>
            <w:pStyle w:val="42606E50FE7845B4A06CFF3DD5B54D37"/>
          </w:pPr>
          <w:r w:rsidRPr="006E1507">
            <w:t>List one of your strengths</w:t>
          </w:r>
        </w:p>
      </w:docPartBody>
    </w:docPart>
    <w:docPart>
      <w:docPartPr>
        <w:name w:val="01A6A2D00C9E40F496AAC011768BB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F178B-3914-4A92-BD45-8AC7DD8367DC}"/>
      </w:docPartPr>
      <w:docPartBody>
        <w:p w:rsidR="00801A55" w:rsidRDefault="001B27CB" w:rsidP="001B27CB">
          <w:pPr>
            <w:pStyle w:val="01A6A2D00C9E40F496AAC011768BBCDE"/>
          </w:pPr>
          <w:r w:rsidRPr="006E1507">
            <w:t>List one of your strengths</w:t>
          </w:r>
        </w:p>
      </w:docPartBody>
    </w:docPart>
    <w:docPart>
      <w:docPartPr>
        <w:name w:val="428F44049A264BD3A3A3AEF3BE9C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B0D21-0138-4D5E-8933-F9C92B635BEF}"/>
      </w:docPartPr>
      <w:docPartBody>
        <w:p w:rsidR="00801A55" w:rsidRDefault="001B27CB" w:rsidP="001B27CB">
          <w:pPr>
            <w:pStyle w:val="428F44049A264BD3A3A3AEF3BE9CA0B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CB"/>
    <w:rsid w:val="001B27CB"/>
    <w:rsid w:val="003673C9"/>
    <w:rsid w:val="004D2785"/>
    <w:rsid w:val="006D2979"/>
    <w:rsid w:val="0080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42D0FCB7993442AA7D5981F5EDC428E">
    <w:name w:val="442D0FCB7993442AA7D5981F5EDC428E"/>
  </w:style>
  <w:style w:type="character" w:styleId="SubtleReference">
    <w:name w:val="Subtle Reference"/>
    <w:basedOn w:val="DefaultParagraphFont"/>
    <w:uiPriority w:val="10"/>
    <w:qFormat/>
    <w:rsid w:val="001B27CB"/>
    <w:rPr>
      <w:b/>
      <w:caps w:val="0"/>
      <w:smallCaps/>
      <w:color w:val="595959" w:themeColor="text1" w:themeTint="A6"/>
    </w:rPr>
  </w:style>
  <w:style w:type="paragraph" w:customStyle="1" w:styleId="BB463BFDB3E642C08107EAFD3DDCFBA4">
    <w:name w:val="BB463BFDB3E642C08107EAFD3DDCFBA4"/>
  </w:style>
  <w:style w:type="paragraph" w:customStyle="1" w:styleId="10B0DE7A95834B6C9D1A94570E8D6104">
    <w:name w:val="10B0DE7A95834B6C9D1A94570E8D6104"/>
  </w:style>
  <w:style w:type="paragraph" w:customStyle="1" w:styleId="DDDAD34DCE8F4019BBF9B9EAF1F0E2CD">
    <w:name w:val="DDDAD34DCE8F4019BBF9B9EAF1F0E2CD"/>
    <w:rsid w:val="001B27CB"/>
  </w:style>
  <w:style w:type="paragraph" w:customStyle="1" w:styleId="75F59B42BEB74170ADB29064258206E5">
    <w:name w:val="75F59B42BEB74170ADB29064258206E5"/>
    <w:rsid w:val="001B27CB"/>
  </w:style>
  <w:style w:type="paragraph" w:customStyle="1" w:styleId="42606E50FE7845B4A06CFF3DD5B54D37">
    <w:name w:val="42606E50FE7845B4A06CFF3DD5B54D37"/>
    <w:rsid w:val="001B27CB"/>
  </w:style>
  <w:style w:type="paragraph" w:customStyle="1" w:styleId="01A6A2D00C9E40F496AAC011768BBCDE">
    <w:name w:val="01A6A2D00C9E40F496AAC011768BBCDE"/>
    <w:rsid w:val="001B27CB"/>
  </w:style>
  <w:style w:type="paragraph" w:customStyle="1" w:styleId="428F44049A264BD3A3A3AEF3BE9CA0B1">
    <w:name w:val="428F44049A264BD3A3A3AEF3BE9CA0B1"/>
    <w:rsid w:val="001B2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2022-11-29T15:30:00Z</dcterms:created>
  <dcterms:modified xsi:type="dcterms:W3CDTF">2022-11-30T16:37:00Z</dcterms:modified>
  <cp:category/>
</cp:coreProperties>
</file>